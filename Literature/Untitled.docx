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2240" w:h="15840"/>
          <w:pgMar w:top="1480" w:bottom="280" w:left="1320" w:right="1060"/>
        </w:sectPr>
      </w:pPr>
      <w:rPr/>
    </w:p>
    <w:p>
      <w:pPr>
        <w:spacing w:before="28" w:after="0" w:line="240" w:lineRule="auto"/>
        <w:ind w:left="12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171997pt;margin-top:10.012567pt;width:13.823467pt;height:6.9738pt;mso-position-horizontal-relative:page;mso-position-vertical-relative:paragraph;z-index:-71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w w:val="167"/>
                      <w:i/>
                    </w:rPr>
                    <w:t>i,j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w w:val="137"/>
                      <w:i/>
                    </w:rPr>
                    <w:t>,t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where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49"/>
          <w:position w:val="9"/>
        </w:rPr>
        <w:t>+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6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siti</w:t>
      </w:r>
      <w:r>
        <w:rPr>
          <w:rFonts w:ascii="Arial" w:hAnsi="Arial" w:cs="Arial" w:eastAsia="Arial"/>
          <w:sz w:val="20"/>
          <w:szCs w:val="20"/>
          <w:spacing w:val="-5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media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ts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hap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ening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  <w:i/>
        </w:rPr>
        <w:t>i</w:t>
      </w:r>
      <w:r>
        <w:rPr>
          <w:rFonts w:ascii="Arial" w:hAnsi="Arial" w:cs="Arial" w:eastAsia="Arial"/>
          <w:sz w:val="20"/>
          <w:szCs w:val="20"/>
          <w:spacing w:val="-21"/>
          <w:w w:val="15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cou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try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0" w:bottom="0" w:left="1320" w:right="1060"/>
          <w:cols w:num="2" w:equalWidth="0">
            <w:col w:w="1120" w:space="74"/>
            <w:col w:w="8666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2240" w:h="15840"/>
          <w:pgMar w:top="0" w:bottom="0" w:left="1320" w:right="1060"/>
        </w:sectPr>
      </w:pPr>
      <w:rPr/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3.192993pt;margin-top:9.362562pt;width:13.823467pt;height:6.9738pt;mso-position-horizontal-relative:page;mso-position-vertical-relative:paragraph;z-index:-70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w w:val="167"/>
                      <w:i/>
                    </w:rPr>
                    <w:t>i,j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w w:val="137"/>
                      <w:i/>
                    </w:rPr>
                    <w:t>,t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12"/>
          <w:w w:val="184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published</w:t>
      </w:r>
      <w:r>
        <w:rPr>
          <w:rFonts w:ascii="Arial" w:hAnsi="Arial" w:cs="Arial" w:eastAsia="Arial"/>
          <w:sz w:val="20"/>
          <w:szCs w:val="20"/>
          <w:spacing w:val="9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52"/>
          <w:i/>
          <w:position w:val="9"/>
        </w:rPr>
        <w:t>−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35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negati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0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9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neutral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0" w:bottom="0" w:left="1320" w:right="1060"/>
          <w:cols w:num="3" w:equalWidth="0">
            <w:col w:w="3021" w:space="71"/>
            <w:col w:w="3783" w:space="71"/>
            <w:col w:w="2914"/>
          </w:cols>
        </w:sectPr>
      </w:pPr>
      <w:rPr/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2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5.872986pt;margin-top:-16.067476pt;width:13.823467pt;height:6.9738pt;mso-position-horizontal-relative:page;mso-position-vertical-relative:paragraph;z-index:-69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w w:val="167"/>
                      <w:i/>
                    </w:rPr>
                    <w:t>i,j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w w:val="137"/>
                      <w:i/>
                    </w:rPr>
                    <w:t>,t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index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aries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een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100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negati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rated)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100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ositi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type w:val="continuous"/>
      <w:pgSz w:w="12240" w:h="15840"/>
      <w:pgMar w:top="0" w:bottom="0" w:left="13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2015-07-14T19:13:24Z</dcterms:created>
  <dcterms:modified xsi:type="dcterms:W3CDTF">2015-07-14T19:13:24Z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2015-06-16T00:00:00Z</vt:filetime>
  </property>
  <property fmtid="{D5CDD505-2E9C-101B-9397-08002B2CF9AE}" pid="3" name="LastSaved">
    <vt:filetime>2015-07-14T00:00:00Z</vt:filetime>
  </property>
</Properties>
</file>